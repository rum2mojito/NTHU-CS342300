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D2" w:rsidRDefault="00507758">
      <w:pPr>
        <w:pStyle w:val="NoSpacing"/>
      </w:pPr>
      <w:r>
        <w:rPr>
          <w:rFonts w:hint="eastAsia"/>
          <w:lang w:eastAsia="zh-TW"/>
        </w:rPr>
        <w:t>石育瑋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108062633</w:t>
      </w:r>
    </w:p>
    <w:p w:rsidR="00AA6AD2" w:rsidRDefault="00507758">
      <w:pPr>
        <w:pStyle w:val="NoSpacing"/>
      </w:pPr>
      <w:r w:rsidRPr="00507758">
        <w:t>CS 342300</w:t>
      </w:r>
      <w:r>
        <w:t xml:space="preserve"> Operating System</w:t>
      </w:r>
    </w:p>
    <w:p w:rsidR="00AA6AD2" w:rsidRPr="006150DB" w:rsidRDefault="00507758">
      <w:pPr>
        <w:pStyle w:val="Title"/>
        <w:rPr>
          <w:b/>
          <w:sz w:val="32"/>
          <w:szCs w:val="32"/>
        </w:rPr>
      </w:pPr>
      <w:r w:rsidRPr="006150DB">
        <w:rPr>
          <w:b/>
          <w:sz w:val="32"/>
          <w:szCs w:val="32"/>
        </w:rPr>
        <w:t>OS HW1</w:t>
      </w:r>
      <w:r w:rsidR="00E31F21" w:rsidRPr="006150DB">
        <w:rPr>
          <w:b/>
          <w:sz w:val="32"/>
          <w:szCs w:val="32"/>
        </w:rPr>
        <w:t xml:space="preserve">: </w:t>
      </w:r>
      <w:r w:rsidRPr="006150DB">
        <w:rPr>
          <w:b/>
          <w:sz w:val="32"/>
          <w:szCs w:val="32"/>
        </w:rPr>
        <w:t>Kernel Module</w:t>
      </w:r>
    </w:p>
    <w:p w:rsidR="006150DB" w:rsidRDefault="006150DB" w:rsidP="006150DB">
      <w:pPr>
        <w:ind w:firstLine="0"/>
        <w:rPr>
          <w:b/>
          <w:sz w:val="28"/>
          <w:szCs w:val="28"/>
        </w:rPr>
      </w:pPr>
      <w:r w:rsidRPr="006150DB">
        <w:rPr>
          <w:b/>
          <w:sz w:val="28"/>
          <w:szCs w:val="28"/>
        </w:rPr>
        <w:t>Implementation</w:t>
      </w:r>
    </w:p>
    <w:p w:rsidR="001537E8" w:rsidRDefault="001537E8" w:rsidP="001537E8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441489</wp:posOffset>
                </wp:positionH>
                <wp:positionV relativeFrom="paragraph">
                  <wp:posOffset>294069</wp:posOffset>
                </wp:positionV>
                <wp:extent cx="4680000" cy="1180800"/>
                <wp:effectExtent l="0" t="0" r="19050" b="1333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1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typedef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struct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student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{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int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id;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char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*birthday;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struct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list_head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node_student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;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}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student_t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;</w:t>
                            </w:r>
                          </w:p>
                          <w:p w:rsidR="001537E8" w:rsidRDefault="001537E8" w:rsidP="00153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4.75pt;margin-top:23.15pt;width:368.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" fillcolor="white [3201]" strokeweight=".5pt">
                <v:textbox>
                  <w:txbxContent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typedef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</w:t>
                      </w: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struct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student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{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int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id;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char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*birthday;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struct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list_head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node_student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;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}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student_t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;</w:t>
                      </w:r>
                    </w:p>
                    <w:p w:rsidR="001537E8" w:rsidRDefault="001537E8" w:rsidP="001537E8"/>
                  </w:txbxContent>
                </v:textbox>
                <w10:wrap type="topAndBottom"/>
              </v:shape>
            </w:pict>
          </mc:Fallback>
        </mc:AlternateContent>
      </w:r>
      <w:r>
        <w:t>List node structure</w:t>
      </w:r>
    </w:p>
    <w:p w:rsidR="001537E8" w:rsidRDefault="001537E8" w:rsidP="001537E8">
      <w:pPr>
        <w:ind w:left="360" w:firstLine="0"/>
      </w:pPr>
    </w:p>
    <w:p w:rsidR="001537E8" w:rsidRDefault="00834D4D" w:rsidP="00834D4D">
      <w:pPr>
        <w:ind w:left="720" w:firstLine="0"/>
        <w:rPr>
          <w:rFonts w:hint="eastAsia"/>
          <w:lang w:eastAsia="zh-TW"/>
        </w:rPr>
      </w:pPr>
      <w:r>
        <w:rPr>
          <w:rFonts w:hint="eastAsia"/>
          <w:lang w:eastAsia="zh-TW"/>
        </w:rPr>
        <w:t>根據</w:t>
      </w:r>
      <w:r>
        <w:rPr>
          <w:rFonts w:hint="eastAsia"/>
          <w:lang w:eastAsia="zh-TW"/>
        </w:rPr>
        <w:t>s</w:t>
      </w:r>
      <w:r>
        <w:rPr>
          <w:lang w:eastAsia="zh-TW"/>
        </w:rPr>
        <w:t>pec</w:t>
      </w:r>
      <w:r>
        <w:rPr>
          <w:rFonts w:hint="eastAsia"/>
          <w:lang w:eastAsia="zh-TW"/>
        </w:rPr>
        <w:t>，自訂一個結構包含學生的</w:t>
      </w:r>
      <w:r>
        <w:rPr>
          <w:rFonts w:hint="eastAsia"/>
          <w:lang w:eastAsia="zh-TW"/>
        </w:rPr>
        <w:t>i</w:t>
      </w:r>
      <w:r>
        <w:rPr>
          <w:lang w:eastAsia="zh-TW"/>
        </w:rPr>
        <w:t>d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生日，還有一個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ist_head</w:t>
      </w:r>
      <w:proofErr w:type="spellEnd"/>
      <w:r>
        <w:rPr>
          <w:rFonts w:hint="eastAsia"/>
          <w:lang w:eastAsia="zh-TW"/>
        </w:rPr>
        <w:t>結構紀錄前一個節點與後一個節點．</w:t>
      </w:r>
    </w:p>
    <w:p w:rsidR="001537E8" w:rsidRPr="00D82063" w:rsidRDefault="00D82063" w:rsidP="001537E8">
      <w:pPr>
        <w:pStyle w:val="ListParagraph"/>
        <w:numPr>
          <w:ilvl w:val="0"/>
          <w:numId w:val="15"/>
        </w:numPr>
      </w:pPr>
      <w:r>
        <w:rPr>
          <w:rFonts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BDE53" wp14:editId="2CDCEF65">
                <wp:simplePos x="0" y="0"/>
                <wp:positionH relativeFrom="column">
                  <wp:posOffset>441325</wp:posOffset>
                </wp:positionH>
                <wp:positionV relativeFrom="paragraph">
                  <wp:posOffset>319405</wp:posOffset>
                </wp:positionV>
                <wp:extent cx="4679950" cy="2270125"/>
                <wp:effectExtent l="0" t="0" r="19050" b="1587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void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my_</w:t>
                            </w:r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strcpy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char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*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dst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,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const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char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*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src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)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{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char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*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tmp_src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=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src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, *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tmp_dst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=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dst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;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while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(*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</w:t>
                            </w:r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src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!</w:t>
                            </w:r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=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  <w:lang w:eastAsia="zh-TW"/>
                              </w:rPr>
                              <w:t>'\0'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)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{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    *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tmp_dst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= *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tmp_src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;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   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tmp_src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++;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   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tmp_dst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++;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}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*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tmp_dst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=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  <w:lang w:eastAsia="zh-TW"/>
                              </w:rPr>
                              <w:t>'\0'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;</w:t>
                            </w:r>
                          </w:p>
                          <w:p w:rsidR="00D82063" w:rsidRPr="005E4273" w:rsidRDefault="00D82063" w:rsidP="00D82063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}</w:t>
                            </w:r>
                          </w:p>
                          <w:p w:rsidR="00D82063" w:rsidRDefault="00D82063" w:rsidP="00D82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DE53" id="Text Box 14" o:spid="_x0000_s1027" type="#_x0000_t202" style="position:absolute;left:0;text-align:left;margin-left:34.75pt;margin-top:25.15pt;width:368.5pt;height:1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" fillcolor="white [3201]" strokeweight=".5pt">
                <v:textbox>
                  <w:txbxContent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void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my_</w:t>
                      </w:r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strcpy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char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*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dst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,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const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</w:t>
                      </w: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char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*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src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)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{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char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*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tmp_src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=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src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, *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tmp_dst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=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dst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;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while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(*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</w:t>
                      </w:r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src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!</w:t>
                      </w:r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= </w:t>
                      </w:r>
                      <w:r w:rsidRPr="005E4273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  <w:lang w:eastAsia="zh-TW"/>
                        </w:rPr>
                        <w:t>'\0'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)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{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    *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tmp_dst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= *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tmp_src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;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   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tmp_src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++;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   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tmp_dst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++;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}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*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tmp_dst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= </w:t>
                      </w:r>
                      <w:r w:rsidRPr="005E4273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  <w:lang w:eastAsia="zh-TW"/>
                        </w:rPr>
                        <w:t>'\0'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;</w:t>
                      </w:r>
                    </w:p>
                    <w:p w:rsidR="00D82063" w:rsidRPr="005E4273" w:rsidRDefault="00D82063" w:rsidP="00D82063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}</w:t>
                      </w:r>
                    </w:p>
                    <w:p w:rsidR="00D82063" w:rsidRDefault="00D82063" w:rsidP="00D82063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1537E8">
        <w:t>Self defined</w:t>
      </w:r>
      <w:proofErr w:type="spellEnd"/>
      <w:r w:rsidR="001537E8">
        <w:t xml:space="preserve"> </w:t>
      </w:r>
      <w:proofErr w:type="spellStart"/>
      <w:r w:rsidR="001537E8" w:rsidRPr="001537E8">
        <w:rPr>
          <w:b/>
        </w:rPr>
        <w:t>strcopy</w:t>
      </w:r>
      <w:proofErr w:type="spellEnd"/>
    </w:p>
    <w:p w:rsidR="00D82063" w:rsidRDefault="00D82063" w:rsidP="00D82063">
      <w:pPr>
        <w:pStyle w:val="ListParagraph"/>
        <w:ind w:firstLine="0"/>
      </w:pPr>
    </w:p>
    <w:p w:rsidR="00834D4D" w:rsidRDefault="00834D4D" w:rsidP="00D82063">
      <w:pPr>
        <w:pStyle w:val="ListParagraph"/>
        <w:ind w:firstLine="0"/>
        <w:rPr>
          <w:rFonts w:hint="eastAsia"/>
          <w:lang w:eastAsia="zh-TW"/>
        </w:rPr>
      </w:pPr>
      <w:r>
        <w:rPr>
          <w:rFonts w:hint="eastAsia"/>
          <w:lang w:eastAsia="zh-TW"/>
        </w:rPr>
        <w:t>因為一般的</w:t>
      </w:r>
      <w:r>
        <w:rPr>
          <w:lang w:eastAsia="zh-TW"/>
        </w:rPr>
        <w:t>”</w:t>
      </w:r>
      <w:proofErr w:type="spellStart"/>
      <w:r>
        <w:rPr>
          <w:lang w:eastAsia="zh-TW"/>
        </w:rPr>
        <w:t>strcpy</w:t>
      </w:r>
      <w:proofErr w:type="spellEnd"/>
      <w:r>
        <w:rPr>
          <w:lang w:eastAsia="zh-TW"/>
        </w:rPr>
        <w:t>”</w:t>
      </w:r>
      <w:r>
        <w:rPr>
          <w:rFonts w:hint="eastAsia"/>
          <w:lang w:eastAsia="zh-TW"/>
        </w:rPr>
        <w:t>無法在</w:t>
      </w:r>
      <w:r>
        <w:rPr>
          <w:rFonts w:hint="eastAsia"/>
          <w:lang w:eastAsia="zh-TW"/>
        </w:rPr>
        <w:t>k</w:t>
      </w:r>
      <w:r>
        <w:rPr>
          <w:lang w:eastAsia="zh-TW"/>
        </w:rPr>
        <w:t>ernel</w:t>
      </w:r>
      <w:r>
        <w:rPr>
          <w:rFonts w:hint="eastAsia"/>
          <w:lang w:eastAsia="zh-TW"/>
        </w:rPr>
        <w:t>中使用，所以自解寫了一個簡單的複製</w:t>
      </w:r>
      <w:r>
        <w:rPr>
          <w:rFonts w:hint="eastAsia"/>
          <w:lang w:eastAsia="zh-TW"/>
        </w:rPr>
        <w:t>s</w:t>
      </w:r>
      <w:r>
        <w:rPr>
          <w:lang w:eastAsia="zh-TW"/>
        </w:rPr>
        <w:t>tring</w:t>
      </w:r>
      <w:r>
        <w:rPr>
          <w:rFonts w:hint="eastAsia"/>
          <w:lang w:eastAsia="zh-TW"/>
        </w:rPr>
        <w:t>函數去複製學生的生日．</w:t>
      </w:r>
    </w:p>
    <w:p w:rsidR="001537E8" w:rsidRDefault="00834D4D" w:rsidP="001537E8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C2882" wp14:editId="05CADFB1">
                <wp:simplePos x="0" y="0"/>
                <wp:positionH relativeFrom="column">
                  <wp:posOffset>441325</wp:posOffset>
                </wp:positionH>
                <wp:positionV relativeFrom="paragraph">
                  <wp:posOffset>328345</wp:posOffset>
                </wp:positionV>
                <wp:extent cx="4679950" cy="2208530"/>
                <wp:effectExtent l="0" t="0" r="19050" b="139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0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student_t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*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construct_</w:t>
                            </w:r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student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const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int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id,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const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char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*birthday)</w:t>
                            </w: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{</w:t>
                            </w: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student_t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*s;</w:t>
                            </w: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s = </w:t>
                            </w:r>
                            <w:proofErr w:type="spellStart"/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kmalloc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98658"/>
                                <w:sz w:val="18"/>
                                <w:szCs w:val="18"/>
                                <w:lang w:eastAsia="zh-TW"/>
                              </w:rPr>
                              <w:t>1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*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sizeof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student_t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), GFP_KERNEL);</w:t>
                            </w: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s-&gt;birthday = </w:t>
                            </w:r>
                            <w:proofErr w:type="spellStart"/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kmalloc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98658"/>
                                <w:sz w:val="18"/>
                                <w:szCs w:val="18"/>
                                <w:lang w:eastAsia="zh-TW"/>
                              </w:rPr>
                              <w:t>30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*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sizeof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char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), GFP_KERNEL);</w:t>
                            </w: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my_strcpy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(s-&gt;birthday, birthday);</w:t>
                            </w: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8000"/>
                                <w:sz w:val="18"/>
                                <w:szCs w:val="18"/>
                                <w:lang w:eastAsia="zh-TW"/>
                              </w:rPr>
                              <w:t xml:space="preserve">// char </w:t>
                            </w:r>
                            <w:proofErr w:type="spellStart"/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8000"/>
                                <w:sz w:val="18"/>
                                <w:szCs w:val="18"/>
                                <w:lang w:eastAsia="zh-TW"/>
                              </w:rPr>
                              <w:t>buf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8000"/>
                                <w:sz w:val="18"/>
                                <w:szCs w:val="18"/>
                                <w:lang w:eastAsia="zh-TW"/>
                              </w:rPr>
                              <w:t>[</w:t>
                            </w:r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08000"/>
                                <w:sz w:val="18"/>
                                <w:szCs w:val="18"/>
                                <w:lang w:eastAsia="zh-TW"/>
                              </w:rPr>
                              <w:t>] = KERN_INFO " %s";</w:t>
                            </w: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8000"/>
                                <w:sz w:val="18"/>
                                <w:szCs w:val="18"/>
                                <w:lang w:eastAsia="zh-TW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8000"/>
                                <w:sz w:val="18"/>
                                <w:szCs w:val="18"/>
                                <w:lang w:eastAsia="zh-TW"/>
                              </w:rPr>
                              <w:t>printk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8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08000"/>
                                <w:sz w:val="18"/>
                                <w:szCs w:val="18"/>
                                <w:lang w:eastAsia="zh-TW"/>
                              </w:rPr>
                              <w:t>buf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8000"/>
                                <w:sz w:val="18"/>
                                <w:szCs w:val="18"/>
                                <w:lang w:eastAsia="zh-TW"/>
                              </w:rPr>
                              <w:t>, s-&gt;birthday);</w:t>
                            </w: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s-&gt;id = id;</w:t>
                            </w: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return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s;</w:t>
                            </w:r>
                          </w:p>
                          <w:p w:rsidR="00834D4D" w:rsidRPr="005E4273" w:rsidRDefault="00834D4D" w:rsidP="00834D4D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}</w:t>
                            </w:r>
                          </w:p>
                          <w:p w:rsidR="00D82063" w:rsidRDefault="00D82063" w:rsidP="00D82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2882" id="Text Box 17" o:spid="_x0000_s1028" type="#_x0000_t202" style="position:absolute;left:0;text-align:left;margin-left:34.75pt;margin-top:25.85pt;width:368.5pt;height:17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" fillcolor="white [3201]" strokeweight=".5pt">
                <v:textbox>
                  <w:txbxContent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student_t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*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construct_</w:t>
                      </w:r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student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spellStart"/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const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int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id,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const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</w:t>
                      </w: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char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*birthday)</w:t>
                      </w: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{</w:t>
                      </w: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student_t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*s;</w:t>
                      </w: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s = </w:t>
                      </w:r>
                      <w:proofErr w:type="spellStart"/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kmalloc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98658"/>
                          <w:sz w:val="18"/>
                          <w:szCs w:val="18"/>
                          <w:lang w:eastAsia="zh-TW"/>
                        </w:rPr>
                        <w:t>1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*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sizeof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student_t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), GFP_KERNEL);</w:t>
                      </w: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s-&gt;birthday = </w:t>
                      </w:r>
                      <w:proofErr w:type="spellStart"/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kmalloc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98658"/>
                          <w:sz w:val="18"/>
                          <w:szCs w:val="18"/>
                          <w:lang w:eastAsia="zh-TW"/>
                        </w:rPr>
                        <w:t>30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*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sizeof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char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), GFP_KERNEL);</w:t>
                      </w: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my_strcpy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(s-&gt;birthday, birthday);</w:t>
                      </w: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r w:rsidRPr="005E4273">
                        <w:rPr>
                          <w:rFonts w:ascii="Menlo" w:eastAsia="Times New Roman" w:hAnsi="Menlo" w:cs="Menlo"/>
                          <w:color w:val="008000"/>
                          <w:sz w:val="18"/>
                          <w:szCs w:val="18"/>
                          <w:lang w:eastAsia="zh-TW"/>
                        </w:rPr>
                        <w:t xml:space="preserve">// char </w:t>
                      </w:r>
                      <w:proofErr w:type="spellStart"/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8000"/>
                          <w:sz w:val="18"/>
                          <w:szCs w:val="18"/>
                          <w:lang w:eastAsia="zh-TW"/>
                        </w:rPr>
                        <w:t>buf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8000"/>
                          <w:sz w:val="18"/>
                          <w:szCs w:val="18"/>
                          <w:lang w:eastAsia="zh-TW"/>
                        </w:rPr>
                        <w:t>[</w:t>
                      </w:r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08000"/>
                          <w:sz w:val="18"/>
                          <w:szCs w:val="18"/>
                          <w:lang w:eastAsia="zh-TW"/>
                        </w:rPr>
                        <w:t>] = KERN_INFO " %s";</w:t>
                      </w: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r w:rsidRPr="005E4273">
                        <w:rPr>
                          <w:rFonts w:ascii="Menlo" w:eastAsia="Times New Roman" w:hAnsi="Menlo" w:cs="Menlo"/>
                          <w:color w:val="008000"/>
                          <w:sz w:val="18"/>
                          <w:szCs w:val="18"/>
                          <w:lang w:eastAsia="zh-TW"/>
                        </w:rPr>
                        <w:t xml:space="preserve">// </w:t>
                      </w:r>
                      <w:proofErr w:type="spellStart"/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8000"/>
                          <w:sz w:val="18"/>
                          <w:szCs w:val="18"/>
                          <w:lang w:eastAsia="zh-TW"/>
                        </w:rPr>
                        <w:t>printk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8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spellStart"/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08000"/>
                          <w:sz w:val="18"/>
                          <w:szCs w:val="18"/>
                          <w:lang w:eastAsia="zh-TW"/>
                        </w:rPr>
                        <w:t>buf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8000"/>
                          <w:sz w:val="18"/>
                          <w:szCs w:val="18"/>
                          <w:lang w:eastAsia="zh-TW"/>
                        </w:rPr>
                        <w:t>, s-&gt;birthday);</w:t>
                      </w: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s-&gt;id = id;</w:t>
                      </w: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return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s;</w:t>
                      </w:r>
                    </w:p>
                    <w:p w:rsidR="00834D4D" w:rsidRPr="005E4273" w:rsidRDefault="00834D4D" w:rsidP="00834D4D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}</w:t>
                      </w:r>
                    </w:p>
                    <w:p w:rsidR="00D82063" w:rsidRDefault="00D82063" w:rsidP="00D82063"/>
                  </w:txbxContent>
                </v:textbox>
                <w10:wrap type="topAndBottom"/>
              </v:shape>
            </w:pict>
          </mc:Fallback>
        </mc:AlternateContent>
      </w:r>
      <w:r w:rsidR="001537E8">
        <w:t>List node initializing</w:t>
      </w:r>
    </w:p>
    <w:p w:rsidR="00834D4D" w:rsidRDefault="00834D4D" w:rsidP="00834D4D">
      <w:pPr>
        <w:pStyle w:val="ListParagraph"/>
        <w:ind w:firstLine="0"/>
      </w:pPr>
    </w:p>
    <w:p w:rsidR="00834D4D" w:rsidRDefault="009574B1" w:rsidP="00834D4D">
      <w:pPr>
        <w:pStyle w:val="ListParagraph"/>
        <w:ind w:firstLine="0"/>
        <w:rPr>
          <w:rFonts w:hint="eastAsia"/>
          <w:lang w:eastAsia="zh-TW"/>
        </w:rPr>
      </w:pPr>
      <w:r>
        <w:rPr>
          <w:rFonts w:hint="eastAsia"/>
          <w:lang w:eastAsia="zh-TW"/>
        </w:rPr>
        <w:t>初始化節點需要使用</w:t>
      </w:r>
      <w:proofErr w:type="spellStart"/>
      <w:r>
        <w:rPr>
          <w:rFonts w:hint="eastAsia"/>
          <w:lang w:eastAsia="zh-TW"/>
        </w:rPr>
        <w:t>k</w:t>
      </w:r>
      <w:r>
        <w:rPr>
          <w:lang w:eastAsia="zh-TW"/>
        </w:rPr>
        <w:t>malloc</w:t>
      </w:r>
      <w:proofErr w:type="spellEnd"/>
      <w:r>
        <w:rPr>
          <w:rFonts w:hint="eastAsia"/>
          <w:lang w:eastAsia="zh-TW"/>
        </w:rPr>
        <w:t>申請記憶體空間，需要申請的空間有</w:t>
      </w:r>
      <w:r>
        <w:rPr>
          <w:rFonts w:hint="eastAsia"/>
          <w:lang w:eastAsia="zh-TW"/>
        </w:rPr>
        <w:t>s</w:t>
      </w:r>
      <w:r>
        <w:rPr>
          <w:lang w:eastAsia="zh-TW"/>
        </w:rPr>
        <w:t>tudent</w:t>
      </w:r>
      <w:r>
        <w:rPr>
          <w:rFonts w:hint="eastAsia"/>
          <w:lang w:eastAsia="zh-TW"/>
        </w:rPr>
        <w:t>結構本身記憶體大小，與紀錄學生生日所需要的記憶體空間．</w:t>
      </w:r>
    </w:p>
    <w:p w:rsidR="001537E8" w:rsidRDefault="009574B1" w:rsidP="001537E8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84697" wp14:editId="74A8D390">
                <wp:simplePos x="0" y="0"/>
                <wp:positionH relativeFrom="column">
                  <wp:posOffset>492760</wp:posOffset>
                </wp:positionH>
                <wp:positionV relativeFrom="paragraph">
                  <wp:posOffset>327660</wp:posOffset>
                </wp:positionV>
                <wp:extent cx="4679950" cy="1828800"/>
                <wp:effectExtent l="0" t="0" r="19050" b="1270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for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(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=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98658"/>
                                <w:sz w:val="18"/>
                                <w:szCs w:val="18"/>
                                <w:lang w:eastAsia="zh-TW"/>
                              </w:rPr>
                              <w:t>0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;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&lt;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98658"/>
                                <w:sz w:val="18"/>
                                <w:szCs w:val="18"/>
                                <w:lang w:eastAsia="zh-TW"/>
                              </w:rPr>
                              <w:t>5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;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++)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{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=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construct_student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id_list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[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],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birth_list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[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]);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list_add_tail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(&amp;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-&gt;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node_student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, &amp;class);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}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char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buf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[</w:t>
                            </w:r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000FF"/>
                                <w:sz w:val="18"/>
                                <w:szCs w:val="18"/>
                                <w:lang w:eastAsia="zh-TW"/>
                              </w:rPr>
                              <w:t>]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= KERN_INFO 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  <w:lang w:eastAsia="zh-TW"/>
                              </w:rPr>
                              <w:t>"%d, %s.\n"</w:t>
                            </w: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;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list_for_each_</w:t>
                            </w:r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entry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, &amp;class,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node_student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)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{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printk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buf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,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-&gt;id,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-&gt;birthday);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}</w:t>
                            </w:r>
                          </w:p>
                          <w:p w:rsidR="00D82063" w:rsidRDefault="00D82063" w:rsidP="00D82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4697" id="Text Box 18" o:spid="_x0000_s1029" type="#_x0000_t202" style="position:absolute;left:0;text-align:left;margin-left:38.8pt;margin-top:25.8pt;width:368.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" fillcolor="white [3201]" strokeweight=".5pt">
                <v:textbox>
                  <w:txbxContent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for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(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i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= </w:t>
                      </w:r>
                      <w:r w:rsidRPr="005E4273">
                        <w:rPr>
                          <w:rFonts w:ascii="Menlo" w:eastAsia="Times New Roman" w:hAnsi="Menlo" w:cs="Menlo"/>
                          <w:color w:val="098658"/>
                          <w:sz w:val="18"/>
                          <w:szCs w:val="18"/>
                          <w:lang w:eastAsia="zh-TW"/>
                        </w:rPr>
                        <w:t>0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;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i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&lt; </w:t>
                      </w:r>
                      <w:r w:rsidRPr="005E4273">
                        <w:rPr>
                          <w:rFonts w:ascii="Menlo" w:eastAsia="Times New Roman" w:hAnsi="Menlo" w:cs="Menlo"/>
                          <w:color w:val="098658"/>
                          <w:sz w:val="18"/>
                          <w:szCs w:val="18"/>
                          <w:lang w:eastAsia="zh-TW"/>
                        </w:rPr>
                        <w:t>5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;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i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++)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{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=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construct_student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id_list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[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i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],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birth_list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[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i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]);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list_add_tail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(&amp;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-&gt;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node_student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, &amp;class);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}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char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</w:t>
                      </w:r>
                      <w:proofErr w:type="spellStart"/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buf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[</w:t>
                      </w:r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000FF"/>
                          <w:sz w:val="18"/>
                          <w:szCs w:val="18"/>
                          <w:lang w:eastAsia="zh-TW"/>
                        </w:rPr>
                        <w:t>]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= KERN_INFO </w:t>
                      </w:r>
                      <w:r w:rsidRPr="005E4273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  <w:lang w:eastAsia="zh-TW"/>
                        </w:rPr>
                        <w:t>"%d, %s.\n"</w:t>
                      </w: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;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list_for_each_</w:t>
                      </w:r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entry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spellStart"/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, &amp;class,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node_student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)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{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printk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spellStart"/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buf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,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-&gt;id,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-&gt;birthday);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}</w:t>
                      </w:r>
                    </w:p>
                    <w:p w:rsidR="00D82063" w:rsidRDefault="00D82063" w:rsidP="00D82063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1537E8">
        <w:t>Contruct</w:t>
      </w:r>
      <w:proofErr w:type="spellEnd"/>
      <w:r w:rsidR="001537E8">
        <w:t xml:space="preserve"> list &amp; print student info</w:t>
      </w:r>
    </w:p>
    <w:p w:rsidR="009574B1" w:rsidRDefault="009574B1" w:rsidP="009574B1">
      <w:pPr>
        <w:pStyle w:val="ListParagraph"/>
        <w:ind w:firstLine="0"/>
      </w:pPr>
    </w:p>
    <w:p w:rsidR="009574B1" w:rsidRDefault="009574B1" w:rsidP="009574B1">
      <w:pPr>
        <w:pStyle w:val="ListParagraph"/>
        <w:ind w:firstLine="0"/>
        <w:rPr>
          <w:rFonts w:hint="eastAsia"/>
          <w:lang w:eastAsia="zh-TW"/>
        </w:rPr>
      </w:pPr>
      <w:r>
        <w:rPr>
          <w:rFonts w:hint="eastAsia"/>
          <w:lang w:eastAsia="zh-TW"/>
        </w:rPr>
        <w:t>根據</w:t>
      </w:r>
      <w:r>
        <w:rPr>
          <w:rFonts w:hint="eastAsia"/>
          <w:lang w:eastAsia="zh-TW"/>
        </w:rPr>
        <w:t>s</w:t>
      </w:r>
      <w:r>
        <w:rPr>
          <w:lang w:eastAsia="zh-TW"/>
        </w:rPr>
        <w:t>pec</w:t>
      </w:r>
      <w:r>
        <w:rPr>
          <w:rFonts w:hint="eastAsia"/>
          <w:lang w:eastAsia="zh-TW"/>
        </w:rPr>
        <w:t>定義五個學生的</w:t>
      </w:r>
      <w:r>
        <w:rPr>
          <w:rFonts w:hint="eastAsia"/>
          <w:lang w:eastAsia="zh-TW"/>
        </w:rPr>
        <w:t>i</w:t>
      </w:r>
      <w:r>
        <w:rPr>
          <w:lang w:eastAsia="zh-TW"/>
        </w:rPr>
        <w:t>d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birthday array</w:t>
      </w:r>
      <w:r>
        <w:rPr>
          <w:rFonts w:hint="eastAsia"/>
          <w:lang w:eastAsia="zh-TW"/>
        </w:rPr>
        <w:t>，遍歷兩個</w:t>
      </w:r>
      <w:r>
        <w:rPr>
          <w:rFonts w:hint="eastAsia"/>
          <w:lang w:eastAsia="zh-TW"/>
        </w:rPr>
        <w:t>a</w:t>
      </w:r>
      <w:r>
        <w:rPr>
          <w:lang w:eastAsia="zh-TW"/>
        </w:rPr>
        <w:t>rray</w:t>
      </w:r>
      <w:r>
        <w:rPr>
          <w:rFonts w:hint="eastAsia"/>
          <w:lang w:eastAsia="zh-TW"/>
        </w:rPr>
        <w:t>初始化作業要求的</w:t>
      </w:r>
      <w:r>
        <w:rPr>
          <w:rFonts w:hint="eastAsia"/>
          <w:lang w:eastAsia="zh-TW"/>
        </w:rPr>
        <w:t>l</w:t>
      </w:r>
      <w:r>
        <w:rPr>
          <w:lang w:eastAsia="zh-TW"/>
        </w:rPr>
        <w:t>inked list</w:t>
      </w:r>
      <w:r>
        <w:rPr>
          <w:rFonts w:hint="eastAsia"/>
          <w:lang w:eastAsia="zh-TW"/>
        </w:rPr>
        <w:t>，初始化完成後再用</w:t>
      </w:r>
      <w:proofErr w:type="spellStart"/>
      <w:r>
        <w:rPr>
          <w:lang w:eastAsia="zh-TW"/>
        </w:rPr>
        <w:t>list_for_each_entry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teaverse</w:t>
      </w:r>
      <w:proofErr w:type="spellEnd"/>
      <w:r>
        <w:rPr>
          <w:lang w:eastAsia="zh-TW"/>
        </w:rPr>
        <w:t xml:space="preserve"> linked list</w:t>
      </w:r>
      <w:r>
        <w:rPr>
          <w:rFonts w:hint="eastAsia"/>
          <w:lang w:eastAsia="zh-TW"/>
        </w:rPr>
        <w:t>中每一個節點，並</w:t>
      </w:r>
      <w:r>
        <w:rPr>
          <w:rFonts w:hint="eastAsia"/>
          <w:lang w:eastAsia="zh-TW"/>
        </w:rPr>
        <w:t>o</w:t>
      </w:r>
      <w:r>
        <w:rPr>
          <w:lang w:eastAsia="zh-TW"/>
        </w:rPr>
        <w:t>utput</w:t>
      </w:r>
      <w:r>
        <w:rPr>
          <w:rFonts w:hint="eastAsia"/>
          <w:lang w:eastAsia="zh-TW"/>
        </w:rPr>
        <w:t>節點中儲存的資訊至</w:t>
      </w:r>
      <w:r>
        <w:rPr>
          <w:rFonts w:hint="eastAsia"/>
          <w:lang w:eastAsia="zh-TW"/>
        </w:rPr>
        <w:t>k</w:t>
      </w:r>
      <w:r>
        <w:rPr>
          <w:lang w:eastAsia="zh-TW"/>
        </w:rPr>
        <w:t>ernel log</w:t>
      </w:r>
      <w:r>
        <w:rPr>
          <w:rFonts w:hint="eastAsia"/>
          <w:lang w:eastAsia="zh-TW"/>
        </w:rPr>
        <w:t>中．</w:t>
      </w:r>
    </w:p>
    <w:p w:rsidR="001537E8" w:rsidRPr="001537E8" w:rsidRDefault="001537E8" w:rsidP="001537E8">
      <w:pPr>
        <w:pStyle w:val="ListParagraph"/>
        <w:numPr>
          <w:ilvl w:val="0"/>
          <w:numId w:val="15"/>
        </w:numPr>
      </w:pPr>
      <w:r>
        <w:t>Release memory</w:t>
      </w:r>
    </w:p>
    <w:p w:rsidR="00AA6AD2" w:rsidRDefault="00AA6AD2" w:rsidP="00834D4D"/>
    <w:p w:rsidR="009574B1" w:rsidRDefault="009574B1" w:rsidP="00834D4D"/>
    <w:p w:rsidR="009574B1" w:rsidRDefault="009574B1" w:rsidP="00834D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74B7F" wp14:editId="1507FA17">
                <wp:simplePos x="0" y="0"/>
                <wp:positionH relativeFrom="column">
                  <wp:posOffset>431165</wp:posOffset>
                </wp:positionH>
                <wp:positionV relativeFrom="paragraph">
                  <wp:posOffset>171</wp:posOffset>
                </wp:positionV>
                <wp:extent cx="4679950" cy="1365885"/>
                <wp:effectExtent l="0" t="0" r="19050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365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student_t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*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, *_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;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list_for_each_entry_</w:t>
                            </w:r>
                            <w:proofErr w:type="gram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safe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, _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, &amp;class,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node_student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)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{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list_del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(&amp;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-&gt;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node_student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);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kfree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-&gt;birthday);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kfree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tmp_s</w:t>
                            </w:r>
                            <w:proofErr w:type="spellEnd"/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);</w:t>
                            </w:r>
                          </w:p>
                          <w:p w:rsidR="009574B1" w:rsidRPr="005E4273" w:rsidRDefault="009574B1" w:rsidP="009574B1">
                            <w:pPr>
                              <w:shd w:val="clear" w:color="auto" w:fill="FFFFFF"/>
                              <w:suppressAutoHyphens w:val="0"/>
                              <w:spacing w:line="270" w:lineRule="atLeast"/>
                              <w:ind w:firstLine="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5E4273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zh-TW"/>
                              </w:rPr>
                              <w:t>}</w:t>
                            </w:r>
                          </w:p>
                          <w:p w:rsidR="00D82063" w:rsidRDefault="00D82063" w:rsidP="00D82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4B7F" id="Text Box 15" o:spid="_x0000_s1030" type="#_x0000_t202" style="position:absolute;left:0;text-align:left;margin-left:33.95pt;margin-top:0;width:368.5pt;height:10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" fillcolor="white [3201]" strokeweight=".5pt">
                <v:textbox>
                  <w:txbxContent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student_t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*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, *_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;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list_for_each_entry_</w:t>
                      </w:r>
                      <w:proofErr w:type="gram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safe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spellStart"/>
                      <w:proofErr w:type="gram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, _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, &amp;class,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node_student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)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{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list_del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(&amp;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-&gt;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node_student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);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kfree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-&gt;birthday);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 xml:space="preserve">    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kfree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(</w:t>
                      </w:r>
                      <w:proofErr w:type="spellStart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tmp_s</w:t>
                      </w:r>
                      <w:proofErr w:type="spellEnd"/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);</w:t>
                      </w:r>
                    </w:p>
                    <w:p w:rsidR="009574B1" w:rsidRPr="005E4273" w:rsidRDefault="009574B1" w:rsidP="009574B1">
                      <w:pPr>
                        <w:shd w:val="clear" w:color="auto" w:fill="FFFFFF"/>
                        <w:suppressAutoHyphens w:val="0"/>
                        <w:spacing w:line="270" w:lineRule="atLeast"/>
                        <w:ind w:firstLine="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</w:pPr>
                      <w:r w:rsidRPr="005E4273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zh-TW"/>
                        </w:rPr>
                        <w:t>}</w:t>
                      </w:r>
                    </w:p>
                    <w:p w:rsidR="00D82063" w:rsidRDefault="00D82063" w:rsidP="00D82063"/>
                  </w:txbxContent>
                </v:textbox>
                <w10:wrap type="topAndBottom"/>
              </v:shape>
            </w:pict>
          </mc:Fallback>
        </mc:AlternateContent>
      </w:r>
    </w:p>
    <w:p w:rsidR="009574B1" w:rsidRDefault="009574B1" w:rsidP="009574B1">
      <w:pPr>
        <w:ind w:left="720" w:firstLine="0"/>
        <w:rPr>
          <w:rFonts w:hint="eastAsia"/>
          <w:lang w:eastAsia="zh-TW"/>
        </w:rPr>
      </w:pPr>
      <w:r>
        <w:rPr>
          <w:rFonts w:hint="eastAsia"/>
          <w:lang w:eastAsia="zh-TW"/>
        </w:rPr>
        <w:t>使用</w:t>
      </w:r>
      <w:proofErr w:type="spellStart"/>
      <w:r>
        <w:rPr>
          <w:rFonts w:hint="eastAsia"/>
          <w:lang w:eastAsia="zh-TW"/>
        </w:rPr>
        <w:t>k</w:t>
      </w:r>
      <w:r>
        <w:rPr>
          <w:lang w:eastAsia="zh-TW"/>
        </w:rPr>
        <w:t>free</w:t>
      </w:r>
      <w:proofErr w:type="spellEnd"/>
      <w:r>
        <w:rPr>
          <w:rFonts w:hint="eastAsia"/>
          <w:lang w:eastAsia="zh-TW"/>
        </w:rPr>
        <w:t>釋放記憶體空間，因為刪除節點會刪除該節點的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ist_head</w:t>
      </w:r>
      <w:proofErr w:type="spellEnd"/>
      <w:r>
        <w:rPr>
          <w:rFonts w:hint="eastAsia"/>
          <w:lang w:eastAsia="zh-TW"/>
        </w:rPr>
        <w:t>導致</w:t>
      </w:r>
      <w:r>
        <w:rPr>
          <w:rFonts w:hint="eastAsia"/>
          <w:lang w:eastAsia="zh-TW"/>
        </w:rPr>
        <w:t>l</w:t>
      </w:r>
      <w:r>
        <w:rPr>
          <w:lang w:eastAsia="zh-TW"/>
        </w:rPr>
        <w:t>inked list</w:t>
      </w:r>
      <w:r>
        <w:rPr>
          <w:rFonts w:hint="eastAsia"/>
          <w:lang w:eastAsia="zh-TW"/>
        </w:rPr>
        <w:t>斷掉，所以需要使用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ist_for_each_entry_safe</w:t>
      </w:r>
      <w:proofErr w:type="spellEnd"/>
      <w:r>
        <w:rPr>
          <w:rFonts w:hint="eastAsia"/>
          <w:lang w:eastAsia="zh-TW"/>
        </w:rPr>
        <w:t>確保</w:t>
      </w:r>
      <w:r>
        <w:rPr>
          <w:rFonts w:hint="eastAsia"/>
          <w:lang w:eastAsia="zh-TW"/>
        </w:rPr>
        <w:t>t</w:t>
      </w:r>
      <w:r>
        <w:rPr>
          <w:lang w:eastAsia="zh-TW"/>
        </w:rPr>
        <w:t>raverse</w:t>
      </w:r>
      <w:r>
        <w:rPr>
          <w:rFonts w:hint="eastAsia"/>
          <w:lang w:eastAsia="zh-TW"/>
        </w:rPr>
        <w:t>時不會因為刪除</w:t>
      </w:r>
      <w:r>
        <w:rPr>
          <w:rFonts w:hint="eastAsia"/>
          <w:lang w:eastAsia="zh-TW"/>
        </w:rPr>
        <w:t>n</w:t>
      </w:r>
      <w:r>
        <w:rPr>
          <w:lang w:eastAsia="zh-TW"/>
        </w:rPr>
        <w:t>ode</w:t>
      </w:r>
      <w:r>
        <w:rPr>
          <w:rFonts w:hint="eastAsia"/>
          <w:lang w:eastAsia="zh-TW"/>
        </w:rPr>
        <w:t>而無法完成遍歷．</w:t>
      </w:r>
    </w:p>
    <w:p w:rsidR="009574B1" w:rsidRDefault="009574B1" w:rsidP="00834D4D"/>
    <w:p w:rsidR="006150DB" w:rsidRDefault="006150DB" w:rsidP="009574B1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</w:p>
    <w:p w:rsidR="006150DB" w:rsidRDefault="006150DB" w:rsidP="006150DB">
      <w:pPr>
        <w:ind w:firstLine="0"/>
        <w:rPr>
          <w:b/>
          <w:sz w:val="28"/>
          <w:szCs w:val="28"/>
        </w:rPr>
      </w:pPr>
      <w:r w:rsidRPr="006150DB">
        <w:rPr>
          <w:b/>
          <w:sz w:val="28"/>
          <w:szCs w:val="28"/>
        </w:rPr>
        <w:t>Reference</w:t>
      </w:r>
      <w:r w:rsidR="009574B1">
        <w:rPr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2F74C46">
            <wp:simplePos x="0" y="0"/>
            <wp:positionH relativeFrom="column">
              <wp:posOffset>760095</wp:posOffset>
            </wp:positionH>
            <wp:positionV relativeFrom="paragraph">
              <wp:posOffset>5080</wp:posOffset>
            </wp:positionV>
            <wp:extent cx="5095875" cy="39922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0 at 8.03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0DB" w:rsidRDefault="006150DB" w:rsidP="006150DB">
      <w:pPr>
        <w:ind w:firstLine="0"/>
      </w:pPr>
      <w:r w:rsidRPr="006150DB">
        <w:t xml:space="preserve">[1] </w:t>
      </w:r>
      <w:r w:rsidRPr="006150DB">
        <w:t>The Linux Kernel API</w:t>
      </w:r>
      <w:r w:rsidRPr="006150DB">
        <w:t xml:space="preserve"> (</w:t>
      </w:r>
      <w:hyperlink r:id="rId10" w:history="1">
        <w:r w:rsidRPr="00D85B65">
          <w:rPr>
            <w:rStyle w:val="Hyperlink"/>
          </w:rPr>
          <w:t>https://www.kernel.org/doc/htmldocs/kernel-api/</w:t>
        </w:r>
        <w:r w:rsidRPr="00D85B65">
          <w:rPr>
            <w:rStyle w:val="Hyperlink"/>
          </w:rPr>
          <w:t>Appendix</w:t>
        </w:r>
      </w:hyperlink>
      <w:r w:rsidRPr="006150DB">
        <w:t>)</w:t>
      </w:r>
      <w:bookmarkStart w:id="0" w:name="_GoBack"/>
      <w:bookmarkEnd w:id="0"/>
    </w:p>
    <w:p w:rsidR="006150DB" w:rsidRDefault="006150DB" w:rsidP="006150DB">
      <w:pPr>
        <w:ind w:firstLine="0"/>
        <w:rPr>
          <w:b/>
          <w:sz w:val="28"/>
          <w:szCs w:val="28"/>
        </w:rPr>
      </w:pPr>
      <w:r w:rsidRPr="006150DB">
        <w:rPr>
          <w:b/>
          <w:sz w:val="28"/>
          <w:szCs w:val="28"/>
        </w:rPr>
        <w:lastRenderedPageBreak/>
        <w:t>Appendix</w:t>
      </w:r>
      <w:r w:rsidR="005E4273">
        <w:rPr>
          <w:b/>
          <w:sz w:val="28"/>
          <w:szCs w:val="28"/>
        </w:rPr>
        <w:t xml:space="preserve"> (</w:t>
      </w:r>
      <w:proofErr w:type="spellStart"/>
      <w:r w:rsidR="005E4273">
        <w:rPr>
          <w:b/>
          <w:sz w:val="28"/>
          <w:szCs w:val="28"/>
        </w:rPr>
        <w:t>hw.c</w:t>
      </w:r>
      <w:proofErr w:type="spellEnd"/>
      <w:r w:rsidR="005E4273">
        <w:rPr>
          <w:b/>
          <w:sz w:val="28"/>
          <w:szCs w:val="28"/>
        </w:rPr>
        <w:t>)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 xml:space="preserve">#include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&lt;</w:t>
      </w:r>
      <w:proofErr w:type="spell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linux</w:t>
      </w:r>
      <w:proofErr w:type="spell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/</w:t>
      </w:r>
      <w:proofErr w:type="spell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string.h</w:t>
      </w:r>
      <w:proofErr w:type="spell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&gt;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 xml:space="preserve">#include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&lt;</w:t>
      </w:r>
      <w:proofErr w:type="spell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linux</w:t>
      </w:r>
      <w:proofErr w:type="spell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/</w:t>
      </w:r>
      <w:proofErr w:type="spell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slab.h</w:t>
      </w:r>
      <w:proofErr w:type="spell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&gt;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 xml:space="preserve">#include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&lt;</w:t>
      </w:r>
      <w:proofErr w:type="spell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linux</w:t>
      </w:r>
      <w:proofErr w:type="spell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/</w:t>
      </w:r>
      <w:proofErr w:type="spell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init.h</w:t>
      </w:r>
      <w:proofErr w:type="spell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&gt;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 xml:space="preserve">#include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&lt;</w:t>
      </w:r>
      <w:proofErr w:type="spell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linux</w:t>
      </w:r>
      <w:proofErr w:type="spell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/</w:t>
      </w:r>
      <w:proofErr w:type="spell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module.h</w:t>
      </w:r>
      <w:proofErr w:type="spell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&gt;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 xml:space="preserve">#include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&lt;</w:t>
      </w:r>
      <w:proofErr w:type="spell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linux</w:t>
      </w:r>
      <w:proofErr w:type="spell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/</w:t>
      </w:r>
      <w:proofErr w:type="spell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list.h</w:t>
      </w:r>
      <w:proofErr w:type="spell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&gt;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typedef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struct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student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{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int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id;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*birthday;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struct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list_head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node_student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}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student_t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void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my_</w:t>
      </w:r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strcpy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gramEnd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dst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, </w:t>
      </w:r>
      <w:proofErr w:type="spellStart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const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src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{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tmp_src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=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src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,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tmp_dst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=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dst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while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(*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</w:t>
      </w:r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src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!</w:t>
      </w:r>
      <w:proofErr w:type="gram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=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'\0'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{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   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tmp_dst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=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tmp_src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tmp_src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++;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tmp_dst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++;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}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tmp_dst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=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'\0'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}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student_t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construct_</w:t>
      </w:r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student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proofErr w:type="gramEnd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const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int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id, </w:t>
      </w:r>
      <w:proofErr w:type="spellStart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const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*birthday)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{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student_t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*s;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s = </w:t>
      </w:r>
      <w:proofErr w:type="spellStart"/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kmalloc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gramEnd"/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1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 </w:t>
      </w:r>
      <w:proofErr w:type="spellStart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sizeof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student_t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), GFP_KERNEL);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s-&gt;birthday = </w:t>
      </w:r>
      <w:proofErr w:type="spellStart"/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kmalloc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gramEnd"/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30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 </w:t>
      </w:r>
      <w:proofErr w:type="spellStart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sizeof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), GFP_KERNEL);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my_strcpy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(s-&gt;birthday, birthday);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 xml:space="preserve">// char </w:t>
      </w:r>
      <w:proofErr w:type="spellStart"/>
      <w:proofErr w:type="gramStart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>buf</w:t>
      </w:r>
      <w:proofErr w:type="spellEnd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>[</w:t>
      </w:r>
      <w:proofErr w:type="gramEnd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>] = KERN_INFO " %s";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 xml:space="preserve">// </w:t>
      </w:r>
      <w:proofErr w:type="spellStart"/>
      <w:proofErr w:type="gramStart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>printk</w:t>
      </w:r>
      <w:proofErr w:type="spellEnd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>(</w:t>
      </w:r>
      <w:proofErr w:type="spellStart"/>
      <w:proofErr w:type="gramEnd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>buf</w:t>
      </w:r>
      <w:proofErr w:type="spellEnd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>, s-&gt;birthday);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s-&gt;id = id;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return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s;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}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struct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list_head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class;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buf_</w:t>
      </w:r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info</w:t>
      </w:r>
      <w:proofErr w:type="spellEnd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[</w:t>
      </w:r>
      <w:proofErr w:type="gramEnd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]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= KERN_INFO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" %s"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 xml:space="preserve">// </w:t>
      </w:r>
      <w:proofErr w:type="spellStart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>init</w:t>
      </w:r>
      <w:proofErr w:type="spellEnd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 xml:space="preserve"> function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proofErr w:type="spellStart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int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hw_init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void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lastRenderedPageBreak/>
        <w:t>{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*welcome =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"\n\r _   </w:t>
      </w:r>
      <w:proofErr w:type="gram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_  _</w:t>
      </w:r>
      <w:proofErr w:type="gram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____ _      _     _____ 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   \r| | | |</w:t>
      </w:r>
      <w:proofErr w:type="gram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|  _</w:t>
      </w:r>
      <w:proofErr w:type="gram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__| |    | |   |  _  |\n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   \r| |_| || |__ | |    | |   | | | |\n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   \r</w:t>
      </w:r>
      <w:proofErr w:type="gram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|  _</w:t>
      </w:r>
      <w:proofErr w:type="gram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||  __|| |    | |   | | | |\n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   \r| | | || |___| |____| |___\\ \\_/ /\n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   \r\\_| |_/\\____/\\_____/\\_____/\\___/ 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   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printk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proofErr w:type="gram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buf_info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, welcome);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 xml:space="preserve">// </w:t>
      </w:r>
      <w:proofErr w:type="spellStart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>init</w:t>
      </w:r>
      <w:proofErr w:type="spellEnd"/>
      <w:r w:rsidRPr="005E4273">
        <w:rPr>
          <w:rFonts w:ascii="Menlo" w:eastAsia="Times New Roman" w:hAnsi="Menlo" w:cs="Menlo"/>
          <w:color w:val="008000"/>
          <w:sz w:val="18"/>
          <w:szCs w:val="18"/>
          <w:lang w:eastAsia="zh-TW"/>
        </w:rPr>
        <w:t xml:space="preserve"> list head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INIT_LIST_HEAD(&amp;class);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student_t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int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id_</w:t>
      </w:r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list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[</w:t>
      </w:r>
      <w:proofErr w:type="gramEnd"/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5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] = {</w:t>
      </w:r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106062541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, </w:t>
      </w:r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105062841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, </w:t>
      </w:r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104052142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,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                  </w:t>
      </w:r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103543212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, </w:t>
      </w:r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101021242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};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birth_</w:t>
      </w:r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list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[</w:t>
      </w:r>
      <w:proofErr w:type="gramEnd"/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5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] = {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"15-7-1976"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,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"25-2-1973"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,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"3-8-1542"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,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                      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"30-2-1912"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,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"9-2-1938"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};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int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i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for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(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i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= </w:t>
      </w:r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0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;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i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&lt; </w:t>
      </w:r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5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;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i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++)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{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=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construct_student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id_list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[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i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],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birth_list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[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i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]);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list_add_tail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(&amp;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-&gt;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node_student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, &amp;class);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}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buf</w:t>
      </w:r>
      <w:proofErr w:type="spellEnd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[</w:t>
      </w:r>
      <w:proofErr w:type="gramEnd"/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]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= KERN_INFO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"%d, %s.\n"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list_for_each_</w:t>
      </w:r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entry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proofErr w:type="gram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, &amp;class,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node_student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{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    </w:t>
      </w:r>
      <w:proofErr w:type="spellStart"/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printk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proofErr w:type="gram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buf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,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-&gt;id,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-&gt;birthday);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}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printk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gram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KERN_INFO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"Success!\n"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return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r w:rsidRPr="005E4273">
        <w:rPr>
          <w:rFonts w:ascii="Menlo" w:eastAsia="Times New Roman" w:hAnsi="Menlo" w:cs="Menlo"/>
          <w:color w:val="098658"/>
          <w:sz w:val="18"/>
          <w:szCs w:val="18"/>
          <w:lang w:eastAsia="zh-TW"/>
        </w:rPr>
        <w:t>0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}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void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hw_exit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void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{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r w:rsidRPr="005E4273">
        <w:rPr>
          <w:rFonts w:ascii="Menlo" w:eastAsia="Times New Roman" w:hAnsi="Menlo" w:cs="Menlo"/>
          <w:color w:val="0000FF"/>
          <w:sz w:val="18"/>
          <w:szCs w:val="18"/>
          <w:lang w:eastAsia="zh-TW"/>
        </w:rPr>
        <w:t>char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*exit =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"\</w:t>
      </w:r>
      <w:proofErr w:type="gram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r  _</w:t>
      </w:r>
      <w:proofErr w:type="gram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______   _______ _____ 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\r </w:t>
      </w:r>
      <w:proofErr w:type="gram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|  _</w:t>
      </w:r>
      <w:proofErr w:type="gram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__\\ \\ / /_   _|_   _|\n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\r | |_</w:t>
      </w:r>
      <w:proofErr w:type="gram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_  \</w:t>
      </w:r>
      <w:proofErr w:type="gram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\ V /  | |   | |  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\r </w:t>
      </w:r>
      <w:proofErr w:type="gram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|  _</w:t>
      </w:r>
      <w:proofErr w:type="gram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_| /   \\  | |   | |  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\r | |___/ /^\\ \\_| |</w:t>
      </w:r>
      <w:proofErr w:type="gram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_  |</w:t>
      </w:r>
      <w:proofErr w:type="gram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|  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\r \\____/\\/   \\/</w:t>
      </w:r>
      <w:proofErr w:type="gramStart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\\___/  \\_/</w:t>
      </w:r>
      <w:proofErr w:type="gramEnd"/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\n \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 xml:space="preserve">                  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printk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proofErr w:type="gram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buf_info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, exit);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student_t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*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, *_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list_for_each_entry_</w:t>
      </w:r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safe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proofErr w:type="gram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, _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, &amp;class,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node_student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{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list_del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(&amp;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-&gt;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node_student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lastRenderedPageBreak/>
        <w:t xml:space="preserve">    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kfree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-&gt;birthday);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    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kfree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tmp_s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}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    </w:t>
      </w:r>
      <w:proofErr w:type="spellStart"/>
      <w:proofErr w:type="gram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printk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gram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 xml:space="preserve">KERN_INFO </w:t>
      </w:r>
      <w:r w:rsidRPr="005E4273">
        <w:rPr>
          <w:rFonts w:ascii="Menlo" w:eastAsia="Times New Roman" w:hAnsi="Menlo" w:cs="Menlo"/>
          <w:color w:val="A31515"/>
          <w:sz w:val="18"/>
          <w:szCs w:val="18"/>
          <w:lang w:eastAsia="zh-TW"/>
        </w:rPr>
        <w:t>"remove module\n"</w:t>
      </w: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);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}</w:t>
      </w: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</w:p>
    <w:p w:rsidR="005E4273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module_init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hw_init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);</w:t>
      </w:r>
    </w:p>
    <w:p w:rsidR="00AA6AD2" w:rsidRPr="005E4273" w:rsidRDefault="005E4273" w:rsidP="005E4273">
      <w:pPr>
        <w:shd w:val="clear" w:color="auto" w:fill="FFFFFF"/>
        <w:suppressAutoHyphens w:val="0"/>
        <w:spacing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zh-TW"/>
        </w:rPr>
      </w:pP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module_exit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(</w:t>
      </w:r>
      <w:proofErr w:type="spellStart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hw_exit</w:t>
      </w:r>
      <w:proofErr w:type="spellEnd"/>
      <w:r w:rsidRPr="005E4273">
        <w:rPr>
          <w:rFonts w:ascii="Menlo" w:eastAsia="Times New Roman" w:hAnsi="Menlo" w:cs="Menlo"/>
          <w:color w:val="000000"/>
          <w:sz w:val="18"/>
          <w:szCs w:val="18"/>
          <w:lang w:eastAsia="zh-TW"/>
        </w:rPr>
        <w:t>);</w:t>
      </w:r>
    </w:p>
    <w:sectPr w:rsidR="00AA6AD2" w:rsidRPr="005E4273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F21" w:rsidRDefault="00E31F21">
      <w:pPr>
        <w:spacing w:line="240" w:lineRule="auto"/>
      </w:pPr>
      <w:r>
        <w:separator/>
      </w:r>
    </w:p>
  </w:endnote>
  <w:endnote w:type="continuationSeparator" w:id="0">
    <w:p w:rsidR="00E31F21" w:rsidRDefault="00E31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F21" w:rsidRDefault="00E31F21">
      <w:pPr>
        <w:spacing w:line="240" w:lineRule="auto"/>
      </w:pPr>
      <w:r>
        <w:separator/>
      </w:r>
    </w:p>
  </w:footnote>
  <w:footnote w:type="continuationSeparator" w:id="0">
    <w:p w:rsidR="00E31F21" w:rsidRDefault="00E31F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AD2" w:rsidRDefault="00E31F21">
    <w:pPr>
      <w:pStyle w:val="Header"/>
    </w:pPr>
    <w:sdt>
      <w:sdtPr>
        <w:id w:val="1568531701"/>
        <w:placeholder>
          <w:docPart w:val="73606BFAEB4D0C44952ED6506B2B627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724315">
          <w:t>OS HW1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AD2" w:rsidRDefault="00E31F21">
    <w:pPr>
      <w:pStyle w:val="Header"/>
    </w:pPr>
    <w:sdt>
      <w:sdtPr>
        <w:id w:val="-348181431"/>
        <w:placeholder>
          <w:docPart w:val="76155301B421F64F98050B238824E26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724315">
          <w:t>OS HW1</w:t>
        </w:r>
      </w:sdtContent>
    </w:sdt>
    <w:r>
      <w:t xml:space="preserve"> </w:t>
    </w: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539DE"/>
    <w:multiLevelType w:val="hybridMultilevel"/>
    <w:tmpl w:val="0A44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C61F1"/>
    <w:multiLevelType w:val="hybridMultilevel"/>
    <w:tmpl w:val="0C9A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58"/>
    <w:rsid w:val="001537E8"/>
    <w:rsid w:val="00507758"/>
    <w:rsid w:val="005E4273"/>
    <w:rsid w:val="006150DB"/>
    <w:rsid w:val="00724315"/>
    <w:rsid w:val="00834D4D"/>
    <w:rsid w:val="009574B1"/>
    <w:rsid w:val="00AA6AD2"/>
    <w:rsid w:val="00C81242"/>
    <w:rsid w:val="00D82063"/>
    <w:rsid w:val="00E3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E509"/>
  <w15:chartTrackingRefBased/>
  <w15:docId w15:val="{A8F814B7-DF65-EF4F-A61D-328D87A5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6150D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0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53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kernel.org/doc/htmldocs/kernel-api/Appendi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de/Library/Containers/com.microsoft.Word/Data/Library/Application%20Support/Microsoft/Office/16.0/DTS/en-US%7b84EAB5F7-1A7A-7440-903C-0C2688540F58%7d/%7b9F7B92CB-300A-254C-85C8-4FB3352083EC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606BFAEB4D0C44952ED6506B2B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BE0D-CBDF-2742-A985-73CF3C5F2015}"/>
      </w:docPartPr>
      <w:docPartBody>
        <w:p w:rsidR="00000000" w:rsidRDefault="000E1A04">
          <w:pPr>
            <w:pStyle w:val="73606BFAEB4D0C44952ED6506B2B6273"/>
          </w:pPr>
          <w:r>
            <w:t>Row Heading</w:t>
          </w:r>
        </w:p>
      </w:docPartBody>
    </w:docPart>
    <w:docPart>
      <w:docPartPr>
        <w:name w:val="76155301B421F64F98050B238824E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6DC5-C605-474B-A56B-FCCDDF0FB55E}"/>
      </w:docPartPr>
      <w:docPartBody>
        <w:p w:rsidR="00000000" w:rsidRDefault="000E1A04">
          <w:pPr>
            <w:pStyle w:val="76155301B421F64F98050B238824E26A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D"/>
    <w:rsid w:val="000E1A04"/>
    <w:rsid w:val="0056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D5749C01BD954BA6C56CEF9403B792">
    <w:name w:val="51D5749C01BD954BA6C56CEF9403B792"/>
  </w:style>
  <w:style w:type="paragraph" w:customStyle="1" w:styleId="56198F296D2F274BA0121B136092351C">
    <w:name w:val="56198F296D2F274BA0121B136092351C"/>
  </w:style>
  <w:style w:type="paragraph" w:customStyle="1" w:styleId="902E82473400954EBB33A9CA15008AAC">
    <w:name w:val="902E82473400954EBB33A9CA15008AAC"/>
  </w:style>
  <w:style w:type="paragraph" w:customStyle="1" w:styleId="A5658AA23BF8FC429C2A4E1089F5CF1E">
    <w:name w:val="A5658AA23BF8FC429C2A4E1089F5CF1E"/>
  </w:style>
  <w:style w:type="paragraph" w:customStyle="1" w:styleId="6A2BDF5363FFC846A4478AF0C09166DF">
    <w:name w:val="6A2BDF5363FFC846A4478AF0C09166DF"/>
  </w:style>
  <w:style w:type="paragraph" w:customStyle="1" w:styleId="589403ADE0328246B1F5F4E416CB8A7C">
    <w:name w:val="589403ADE0328246B1F5F4E416CB8A7C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DC0AFCDE165D004B8677C6D7EEC09816">
    <w:name w:val="DC0AFCDE165D004B8677C6D7EEC09816"/>
  </w:style>
  <w:style w:type="paragraph" w:customStyle="1" w:styleId="FD0F652651648D458B4C9FCCEEA11EF8">
    <w:name w:val="FD0F652651648D458B4C9FCCEEA11EF8"/>
  </w:style>
  <w:style w:type="paragraph" w:customStyle="1" w:styleId="3C4AA5BA5DEDF24EA39473A37A6CA629">
    <w:name w:val="3C4AA5BA5DEDF24EA39473A37A6CA629"/>
  </w:style>
  <w:style w:type="paragraph" w:customStyle="1" w:styleId="935FA87094D19A46A7C0694FB44F002A">
    <w:name w:val="935FA87094D19A46A7C0694FB44F002A"/>
  </w:style>
  <w:style w:type="paragraph" w:customStyle="1" w:styleId="CAA3F407C305D84BA46766BE852CF249">
    <w:name w:val="CAA3F407C305D84BA46766BE852CF249"/>
  </w:style>
  <w:style w:type="paragraph" w:customStyle="1" w:styleId="E8D75A2D8898104B8E2BF31C6AAF654B">
    <w:name w:val="E8D75A2D8898104B8E2BF31C6AAF654B"/>
  </w:style>
  <w:style w:type="paragraph" w:customStyle="1" w:styleId="73606BFAEB4D0C44952ED6506B2B6273">
    <w:name w:val="73606BFAEB4D0C44952ED6506B2B6273"/>
  </w:style>
  <w:style w:type="paragraph" w:customStyle="1" w:styleId="76155301B421F64F98050B238824E26A">
    <w:name w:val="76155301B421F64F98050B238824E26A"/>
  </w:style>
  <w:style w:type="paragraph" w:customStyle="1" w:styleId="8036D082E6B7BD4797202EBD5E770A00">
    <w:name w:val="8036D082E6B7BD4797202EBD5E770A00"/>
  </w:style>
  <w:style w:type="paragraph" w:customStyle="1" w:styleId="1855E8E9B8B5CF49AB6A7540C679E200">
    <w:name w:val="1855E8E9B8B5CF49AB6A7540C679E200"/>
  </w:style>
  <w:style w:type="paragraph" w:customStyle="1" w:styleId="6A593A58ECEA7D4F89FFF93A7234A393">
    <w:name w:val="6A593A58ECEA7D4F89FFF93A7234A393"/>
  </w:style>
  <w:style w:type="paragraph" w:customStyle="1" w:styleId="1D156F921109E748B208A35366D98061">
    <w:name w:val="1D156F921109E748B208A35366D98061"/>
  </w:style>
  <w:style w:type="paragraph" w:customStyle="1" w:styleId="361D9A7D97ADFC4498EB77700E014C39">
    <w:name w:val="361D9A7D97ADFC4498EB77700E014C39"/>
  </w:style>
  <w:style w:type="paragraph" w:customStyle="1" w:styleId="5EEF0F54131D404C95E95AFF852A4945">
    <w:name w:val="5EEF0F54131D404C95E95AFF852A4945"/>
  </w:style>
  <w:style w:type="paragraph" w:customStyle="1" w:styleId="7E2C3652BB3BC342B2CF57754F0518BF">
    <w:name w:val="7E2C3652BB3BC342B2CF57754F0518BF"/>
  </w:style>
  <w:style w:type="paragraph" w:styleId="Bibliography">
    <w:name w:val="Bibliography"/>
    <w:basedOn w:val="Normal"/>
    <w:next w:val="Normal"/>
    <w:uiPriority w:val="37"/>
    <w:semiHidden/>
    <w:unhideWhenUsed/>
    <w:rsid w:val="0056262D"/>
  </w:style>
  <w:style w:type="paragraph" w:customStyle="1" w:styleId="FED9BF36D26F2F4FBEC745AED238F83E">
    <w:name w:val="FED9BF36D26F2F4FBEC745AED238F83E"/>
  </w:style>
  <w:style w:type="paragraph" w:customStyle="1" w:styleId="CFDFE452F1AA924EAFF29CE1A50EB2CB">
    <w:name w:val="CFDFE452F1AA924EAFF29CE1A50EB2CB"/>
    <w:rsid w:val="00562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OS HW1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E72DE8-0C6B-F347-99B5-EEF7B93D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40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2020-03-20T12:42:00Z</cp:lastPrinted>
  <dcterms:created xsi:type="dcterms:W3CDTF">2020-03-20T12:42:00Z</dcterms:created>
  <dcterms:modified xsi:type="dcterms:W3CDTF">2020-03-20T13:26:00Z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